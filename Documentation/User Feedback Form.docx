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56" w:rsidRPr="00D55CBB" w:rsidRDefault="006E5D86" w:rsidP="006E5D86">
      <w:pPr>
        <w:pStyle w:val="Title"/>
        <w:jc w:val="center"/>
        <w:rPr>
          <w:rFonts w:ascii="Times New Roman" w:hAnsi="Times New Roman" w:cs="Times New Roman"/>
          <w:sz w:val="38"/>
          <w:u w:val="single"/>
        </w:rPr>
      </w:pPr>
      <w:bookmarkStart w:id="0" w:name="_GoBack"/>
      <w:r w:rsidRPr="00D55CBB">
        <w:rPr>
          <w:rFonts w:ascii="Times New Roman" w:hAnsi="Times New Roman" w:cs="Times New Roman"/>
          <w:b/>
        </w:rPr>
        <w:t>CAS Management Program</w:t>
      </w:r>
      <w:r w:rsidRPr="00D55CBB">
        <w:rPr>
          <w:rFonts w:ascii="Times New Roman" w:hAnsi="Times New Roman" w:cs="Times New Roman"/>
          <w:b/>
        </w:rPr>
        <w:br/>
      </w:r>
      <w:r w:rsidRPr="00D55CBB">
        <w:rPr>
          <w:rFonts w:ascii="Times New Roman" w:hAnsi="Times New Roman" w:cs="Times New Roman"/>
          <w:sz w:val="38"/>
          <w:u w:val="single"/>
        </w:rPr>
        <w:t>User Feedback Form – Mr. Luke Wright</w:t>
      </w:r>
    </w:p>
    <w:p w:rsidR="006E5D86" w:rsidRPr="00D55CBB" w:rsidRDefault="006E5D86" w:rsidP="006E5D86">
      <w:pPr>
        <w:rPr>
          <w:rFonts w:ascii="Times New Roman" w:hAnsi="Times New Roman" w:cs="Times New Roman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#1: How would you rate the functionality of the program?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Excellent</w:t>
      </w:r>
    </w:p>
    <w:p w:rsidR="005C463A" w:rsidRPr="00D55CBB" w:rsidRDefault="005C463A" w:rsidP="005C4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Good</w:t>
      </w:r>
    </w:p>
    <w:p w:rsidR="005C463A" w:rsidRPr="00D55CBB" w:rsidRDefault="005C463A" w:rsidP="005C4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Satisfactory</w:t>
      </w:r>
      <w:r w:rsidRPr="00D55CBB">
        <w:rPr>
          <w:rFonts w:ascii="Times New Roman" w:hAnsi="Times New Roman" w:cs="Times New Roman"/>
          <w:sz w:val="24"/>
        </w:rPr>
        <w:tab/>
      </w:r>
    </w:p>
    <w:p w:rsidR="005C463A" w:rsidRPr="00D55CBB" w:rsidRDefault="005C463A" w:rsidP="005C4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Poor</w:t>
      </w:r>
    </w:p>
    <w:p w:rsidR="005C463A" w:rsidRPr="00D55CBB" w:rsidRDefault="005C463A" w:rsidP="005C4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Bad</w:t>
      </w: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#2: How would you rate the user interface of the program?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Excellent</w:t>
      </w:r>
    </w:p>
    <w:p w:rsidR="005C463A" w:rsidRPr="00D55CBB" w:rsidRDefault="005C463A" w:rsidP="005C4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Good</w:t>
      </w:r>
    </w:p>
    <w:p w:rsidR="005C463A" w:rsidRPr="00D55CBB" w:rsidRDefault="005C463A" w:rsidP="005C4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Satisfactory</w:t>
      </w:r>
      <w:r w:rsidRPr="00D55CBB">
        <w:rPr>
          <w:rFonts w:ascii="Times New Roman" w:hAnsi="Times New Roman" w:cs="Times New Roman"/>
          <w:sz w:val="24"/>
        </w:rPr>
        <w:tab/>
      </w:r>
    </w:p>
    <w:p w:rsidR="005C463A" w:rsidRPr="00D55CBB" w:rsidRDefault="005C463A" w:rsidP="005C4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Poor</w:t>
      </w:r>
    </w:p>
    <w:p w:rsidR="005C463A" w:rsidRPr="00D55CBB" w:rsidRDefault="005C463A" w:rsidP="005C4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Bad</w:t>
      </w: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#3: In your opinion has the debugging been done effectively?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Yes</w:t>
      </w:r>
    </w:p>
    <w:p w:rsidR="005C463A" w:rsidRPr="00D55CBB" w:rsidRDefault="005C463A" w:rsidP="005C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No</w:t>
      </w:r>
    </w:p>
    <w:p w:rsidR="005C463A" w:rsidRPr="00D55CBB" w:rsidRDefault="005C463A" w:rsidP="005C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Know</w:t>
      </w:r>
    </w:p>
    <w:p w:rsidR="005C463A" w:rsidRPr="00D55CBB" w:rsidRDefault="005C463A" w:rsidP="005C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want to say</w:t>
      </w: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#4: Were you able to run the program without any difficulty?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Yes</w:t>
      </w:r>
    </w:p>
    <w:p w:rsidR="005C463A" w:rsidRPr="00D55CBB" w:rsidRDefault="005C463A" w:rsidP="005C4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No</w:t>
      </w:r>
    </w:p>
    <w:p w:rsidR="005C463A" w:rsidRPr="00D55CBB" w:rsidRDefault="005C463A" w:rsidP="005C4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Know</w:t>
      </w:r>
    </w:p>
    <w:p w:rsidR="005C463A" w:rsidRPr="00D55CBB" w:rsidRDefault="005C463A" w:rsidP="005C4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want to say</w:t>
      </w:r>
    </w:p>
    <w:p w:rsidR="005C463A" w:rsidRPr="00D55CBB" w:rsidRDefault="005C463A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5C463A" w:rsidRPr="00D55CBB" w:rsidRDefault="006E5D86" w:rsidP="005C463A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#5: Do you find an adequate help has been provided to the user?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Yes</w:t>
      </w:r>
    </w:p>
    <w:p w:rsidR="005C463A" w:rsidRPr="00D55CBB" w:rsidRDefault="005C463A" w:rsidP="005C46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No</w:t>
      </w:r>
    </w:p>
    <w:p w:rsidR="005C463A" w:rsidRPr="00D55CBB" w:rsidRDefault="005C463A" w:rsidP="005C46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Know</w:t>
      </w:r>
    </w:p>
    <w:p w:rsidR="005C463A" w:rsidRPr="00D55CBB" w:rsidRDefault="005C463A" w:rsidP="005C46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Don’t want to say</w:t>
      </w: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#6: Which aspect of the program did u find the best?</w:t>
      </w:r>
      <w:r w:rsidR="005C463A" w:rsidRPr="00D55CBB">
        <w:rPr>
          <w:rFonts w:ascii="Times New Roman" w:hAnsi="Times New Roman" w:cs="Times New Roman"/>
          <w:sz w:val="24"/>
        </w:rPr>
        <w:t xml:space="preserve"> Please Specify:</w:t>
      </w:r>
    </w:p>
    <w:p w:rsidR="005C463A" w:rsidRPr="00D55CBB" w:rsidRDefault="005C463A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6E5D8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5C463A" w:rsidRPr="00D55CBB" w:rsidRDefault="006E5D86" w:rsidP="006E5D86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#7: In your opinion which aspect of the program needs most improvement?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6E5D86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5C463A" w:rsidRPr="00D55CBB" w:rsidRDefault="006E5D86" w:rsidP="005C463A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#8</w:t>
      </w:r>
      <w:r w:rsidR="005C463A" w:rsidRPr="00D55CBB">
        <w:rPr>
          <w:rFonts w:ascii="Times New Roman" w:hAnsi="Times New Roman" w:cs="Times New Roman"/>
          <w:sz w:val="24"/>
        </w:rPr>
        <w:t>: Was the program able to perform calculations correctly? If not, please specify.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6E5D86" w:rsidRPr="00D55CBB" w:rsidRDefault="006E5D86" w:rsidP="006E5D8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5C463A" w:rsidRPr="00D55CBB" w:rsidRDefault="005C463A" w:rsidP="006E5D86">
      <w:pPr>
        <w:rPr>
          <w:rFonts w:ascii="Times New Roman" w:hAnsi="Times New Roman" w:cs="Times New Roman"/>
          <w:sz w:val="24"/>
        </w:rPr>
      </w:pPr>
    </w:p>
    <w:p w:rsidR="005C463A" w:rsidRPr="00D55CBB" w:rsidRDefault="006E5D86" w:rsidP="006E5D86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#9</w:t>
      </w:r>
      <w:r w:rsidR="005C463A" w:rsidRPr="00D55CBB">
        <w:rPr>
          <w:rFonts w:ascii="Times New Roman" w:hAnsi="Times New Roman" w:cs="Times New Roman"/>
          <w:sz w:val="24"/>
        </w:rPr>
        <w:t>: Was the program able to generate reports in an appropriate fashion?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6E5D8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5C463A" w:rsidRPr="00D55CBB" w:rsidRDefault="005C463A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24"/>
        </w:rPr>
      </w:pPr>
    </w:p>
    <w:p w:rsidR="006E5D86" w:rsidRPr="00D55CBB" w:rsidRDefault="006E5D86" w:rsidP="005C463A">
      <w:pPr>
        <w:rPr>
          <w:rFonts w:ascii="Times New Roman" w:hAnsi="Times New Roman" w:cs="Times New Roman"/>
          <w:sz w:val="24"/>
        </w:rPr>
      </w:pPr>
      <w:r w:rsidRPr="00D55CBB">
        <w:rPr>
          <w:rFonts w:ascii="Times New Roman" w:hAnsi="Times New Roman" w:cs="Times New Roman"/>
          <w:sz w:val="24"/>
        </w:rPr>
        <w:t>Question #10</w:t>
      </w:r>
      <w:r w:rsidR="005C463A" w:rsidRPr="00D55CBB">
        <w:rPr>
          <w:rFonts w:ascii="Times New Roman" w:hAnsi="Times New Roman" w:cs="Times New Roman"/>
          <w:sz w:val="24"/>
        </w:rPr>
        <w:t>: What were the difficulties that you came across while using the program?</w:t>
      </w:r>
      <w:r w:rsidR="005C463A" w:rsidRPr="00D55CBB">
        <w:rPr>
          <w:rFonts w:ascii="Times New Roman" w:hAnsi="Times New Roman" w:cs="Times New Roman"/>
          <w:sz w:val="24"/>
        </w:rPr>
        <w:br/>
      </w:r>
    </w:p>
    <w:p w:rsidR="005C463A" w:rsidRPr="00D55CBB" w:rsidRDefault="005C463A" w:rsidP="005C463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5C463A" w:rsidRPr="00D55CBB" w:rsidRDefault="005C463A" w:rsidP="005C463A">
      <w:pPr>
        <w:rPr>
          <w:rFonts w:ascii="Times New Roman" w:hAnsi="Times New Roman" w:cs="Times New Roman"/>
          <w:sz w:val="24"/>
        </w:rPr>
      </w:pPr>
    </w:p>
    <w:p w:rsidR="005C463A" w:rsidRPr="00D55CBB" w:rsidRDefault="005C463A" w:rsidP="006E5D86">
      <w:pPr>
        <w:rPr>
          <w:rFonts w:ascii="Times New Roman" w:hAnsi="Times New Roman" w:cs="Times New Roman"/>
        </w:rPr>
      </w:pPr>
    </w:p>
    <w:p w:rsidR="006E5D86" w:rsidRPr="00D55CBB" w:rsidRDefault="006E5D86" w:rsidP="006E5D86">
      <w:pPr>
        <w:rPr>
          <w:rFonts w:ascii="Times New Roman" w:hAnsi="Times New Roman" w:cs="Times New Roman"/>
          <w:sz w:val="6"/>
        </w:rPr>
      </w:pPr>
    </w:p>
    <w:bookmarkEnd w:id="0"/>
    <w:p w:rsidR="006E5D86" w:rsidRPr="00D55CBB" w:rsidRDefault="006E5D86" w:rsidP="006E5D86">
      <w:pPr>
        <w:rPr>
          <w:rFonts w:ascii="Times New Roman" w:hAnsi="Times New Roman" w:cs="Times New Roman"/>
        </w:rPr>
      </w:pPr>
    </w:p>
    <w:sectPr w:rsidR="006E5D86" w:rsidRPr="00D55CBB" w:rsidSect="006E5D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952"/>
    <w:multiLevelType w:val="hybridMultilevel"/>
    <w:tmpl w:val="3B1AC696"/>
    <w:lvl w:ilvl="0" w:tplc="A9246E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0B58A1"/>
    <w:multiLevelType w:val="hybridMultilevel"/>
    <w:tmpl w:val="D5F234B0"/>
    <w:lvl w:ilvl="0" w:tplc="4D2639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86859"/>
    <w:multiLevelType w:val="hybridMultilevel"/>
    <w:tmpl w:val="208875DA"/>
    <w:lvl w:ilvl="0" w:tplc="4D2639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BB7D2D"/>
    <w:multiLevelType w:val="hybridMultilevel"/>
    <w:tmpl w:val="D33AE42A"/>
    <w:lvl w:ilvl="0" w:tplc="8ACE8D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6B2C2C"/>
    <w:multiLevelType w:val="hybridMultilevel"/>
    <w:tmpl w:val="1B0021C8"/>
    <w:lvl w:ilvl="0" w:tplc="4446B7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6"/>
    <w:rsid w:val="005C463A"/>
    <w:rsid w:val="006E5D86"/>
    <w:rsid w:val="00985C56"/>
    <w:rsid w:val="00D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CC34F-F8E2-40A0-9438-3EA0D3A5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e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Ahmed</dc:creator>
  <cp:keywords/>
  <dc:description/>
  <cp:lastModifiedBy>Mz 007</cp:lastModifiedBy>
  <cp:revision>2</cp:revision>
  <cp:lastPrinted>2014-03-19T05:38:00Z</cp:lastPrinted>
  <dcterms:created xsi:type="dcterms:W3CDTF">2014-03-19T05:16:00Z</dcterms:created>
  <dcterms:modified xsi:type="dcterms:W3CDTF">2014-03-19T05:38:00Z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